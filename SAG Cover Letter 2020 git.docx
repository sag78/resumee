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65E3" w14:textId="1E761AFF" w:rsidR="0028062B" w:rsidRPr="000D0AAF" w:rsidRDefault="00072E84" w:rsidP="0028062B">
      <w:pPr>
        <w:pStyle w:val="Data"/>
        <w:rPr>
          <w:sz w:val="22"/>
          <w:szCs w:val="22"/>
          <w:lang w:val="en-US"/>
        </w:rPr>
      </w:pPr>
      <w:r w:rsidRPr="000D0AAF">
        <w:rPr>
          <w:noProof/>
          <w:sz w:val="22"/>
          <w:szCs w:val="22"/>
          <w14:ligatures w14:val="none"/>
          <w14:numForm w14:val="default"/>
          <w14:numSpacing w14:val="default"/>
          <w14:cntxtAlts w14:val="0"/>
        </w:rPr>
        <mc:AlternateContent>
          <mc:Choice Requires="wpg">
            <w:drawing>
              <wp:anchor distT="0" distB="2743200" distL="91440" distR="91440" simplePos="0" relativeHeight="251677696" behindDoc="0" locked="0" layoutInCell="1" allowOverlap="1" wp14:anchorId="6DDDDD70" wp14:editId="21C219DD">
                <wp:simplePos x="0" y="0"/>
                <wp:positionH relativeFrom="page">
                  <wp:posOffset>398145</wp:posOffset>
                </wp:positionH>
                <wp:positionV relativeFrom="margin">
                  <wp:posOffset>3810</wp:posOffset>
                </wp:positionV>
                <wp:extent cx="2195195" cy="9455785"/>
                <wp:effectExtent l="0" t="0" r="14605" b="12065"/>
                <wp:wrapSquare wrapText="bothSides"/>
                <wp:docPr id="1" name="Grupo 1" descr="Informações do contato"/>
                <wp:cNvGraphicFramePr/>
                <a:graphic xmlns:a="http://schemas.openxmlformats.org/drawingml/2006/main">
                  <a:graphicData uri="http://schemas.microsoft.com/office/word/2010/wordprocessingGroup">
                    <wpg:wgp>
                      <wpg:cNvGrpSpPr/>
                      <wpg:grpSpPr>
                        <a:xfrm>
                          <a:off x="0" y="0"/>
                          <a:ext cx="2195195" cy="9455785"/>
                          <a:chOff x="-47700" y="0"/>
                          <a:chExt cx="2199412" cy="9078439"/>
                        </a:xfrm>
                      </wpg:grpSpPr>
                      <wps:wsp>
                        <wps:cNvPr id="11" name="Caixa de Texto 11"/>
                        <wps:cNvSpPr txBox="1"/>
                        <wps:spPr>
                          <a:xfrm>
                            <a:off x="-47700" y="0"/>
                            <a:ext cx="2156099"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Seu nome"/>
                                <w:tag w:val=""/>
                                <w:id w:val="177164487"/>
                                <w:placeholder>
                                  <w:docPart w:val="F4BE322140744838BD7C38C83C3A49A6"/>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0B94D81" w14:textId="77777777" w:rsidR="00791643" w:rsidRDefault="00D37C5C">
                                  <w:pPr>
                                    <w:pStyle w:val="Nome"/>
                                  </w:pPr>
                                  <w:r>
                                    <w:t>Samir Guizelini</w:t>
                                  </w:r>
                                </w:p>
                              </w:sdtContent>
                            </w:sdt>
                            <w:p w14:paraId="538CDBAA" w14:textId="3A05B704" w:rsidR="00B00B90" w:rsidRDefault="00B00B90" w:rsidP="00B00B90">
                              <w:pPr>
                                <w:pStyle w:val="Pontoprincipal"/>
                                <w:numPr>
                                  <w:ilvl w:val="0"/>
                                  <w:numId w:val="0"/>
                                </w:numPr>
                              </w:pPr>
                            </w:p>
                            <w:p w14:paraId="5354F636" w14:textId="7B4AA62A" w:rsidR="000E4269" w:rsidRDefault="004A672B" w:rsidP="000E4269">
                              <w:pPr>
                                <w:pStyle w:val="Pontoprincipal"/>
                                <w:numPr>
                                  <w:ilvl w:val="0"/>
                                  <w:numId w:val="10"/>
                                </w:numPr>
                              </w:pPr>
                              <w:r>
                                <w:t xml:space="preserve">Digital </w:t>
                              </w:r>
                              <w:proofErr w:type="spellStart"/>
                              <w:r>
                                <w:t>Transformation</w:t>
                              </w:r>
                              <w:proofErr w:type="spellEnd"/>
                            </w:p>
                            <w:p w14:paraId="3A78CE8A" w14:textId="64459873" w:rsidR="000E4269" w:rsidRDefault="004A672B" w:rsidP="000E4269">
                              <w:pPr>
                                <w:pStyle w:val="Pontoprincipal"/>
                                <w:numPr>
                                  <w:ilvl w:val="0"/>
                                  <w:numId w:val="10"/>
                                </w:numPr>
                              </w:pPr>
                              <w:r>
                                <w:t xml:space="preserve">IT </w:t>
                              </w:r>
                              <w:proofErr w:type="spellStart"/>
                              <w:r w:rsidR="005B5026">
                                <w:t>Generalist</w:t>
                              </w:r>
                              <w:proofErr w:type="spellEnd"/>
                            </w:p>
                            <w:p w14:paraId="54E0342A" w14:textId="41E6B39D" w:rsidR="00A0392E" w:rsidRDefault="00A0392E" w:rsidP="00A0392E">
                              <w:pPr>
                                <w:pStyle w:val="Pontoprincipal"/>
                                <w:numPr>
                                  <w:ilvl w:val="0"/>
                                  <w:numId w:val="0"/>
                                </w:numPr>
                              </w:pPr>
                            </w:p>
                            <w:p w14:paraId="63663366" w14:textId="71974706" w:rsidR="00770A09" w:rsidRDefault="00770A09" w:rsidP="00B00B90">
                              <w:pPr>
                                <w:pStyle w:val="Pontoprincipal"/>
                                <w:numPr>
                                  <w:ilvl w:val="0"/>
                                  <w:numId w:val="0"/>
                                </w:numPr>
                                <w:ind w:left="36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Caixa de Texto 12"/>
                        <wps:cNvSpPr txBox="1"/>
                        <wps:spPr>
                          <a:xfrm>
                            <a:off x="34014" y="3161116"/>
                            <a:ext cx="2117698" cy="5917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64412" w14:textId="6130EE52" w:rsidR="00791643" w:rsidRPr="00CC4F24" w:rsidRDefault="00791643">
                              <w:pPr>
                                <w:pStyle w:val="Informaesdocontat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DDDD70" id="Grupo 1" o:spid="_x0000_s1026" alt="Informações do contato" style="position:absolute;margin-left:31.35pt;margin-top:.3pt;width:172.85pt;height:744.55pt;z-index:251677696;mso-wrap-distance-left:7.2pt;mso-wrap-distance-right:7.2pt;mso-wrap-distance-bottom:3in;mso-position-horizontal-relative:page;mso-position-vertical-relative:margin;mso-width-relative:margin;mso-height-relative:margin" coordorigin="-477" coordsize="21994,9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">
                <v:shapetype id="_x0000_t202" coordsize="21600,21600" o:spt="202" path="m,l,21600r21600,l21600,xe">
                  <v:stroke joinstyle="miter"/>
                  <v:path gradientshapeok="t" o:connecttype="rect"/>
                </v:shapetype>
                <v:shape id="Caixa de Texto 11" o:spid="_x0000_s1027" type="#_x0000_t202" style="position:absolute;left:-477;width:21560;height:4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sdt>
                        <w:sdtPr>
                          <w:alias w:val="Seu nome"/>
                          <w:tag w:val=""/>
                          <w:id w:val="177164487"/>
                          <w:placeholder>
                            <w:docPart w:val="F4BE322140744838BD7C38C83C3A49A6"/>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0B94D81" w14:textId="77777777" w:rsidR="00791643" w:rsidRDefault="00D37C5C">
                            <w:pPr>
                              <w:pStyle w:val="Nome"/>
                            </w:pPr>
                            <w:r>
                              <w:t>Samir Guizelini</w:t>
                            </w:r>
                          </w:p>
                        </w:sdtContent>
                      </w:sdt>
                      <w:p w14:paraId="538CDBAA" w14:textId="3A05B704" w:rsidR="00B00B90" w:rsidRDefault="00B00B90" w:rsidP="00B00B90">
                        <w:pPr>
                          <w:pStyle w:val="Pontoprincipal"/>
                          <w:numPr>
                            <w:ilvl w:val="0"/>
                            <w:numId w:val="0"/>
                          </w:numPr>
                        </w:pPr>
                      </w:p>
                      <w:p w14:paraId="5354F636" w14:textId="7B4AA62A" w:rsidR="000E4269" w:rsidRDefault="004A672B" w:rsidP="000E4269">
                        <w:pPr>
                          <w:pStyle w:val="Pontoprincipal"/>
                          <w:numPr>
                            <w:ilvl w:val="0"/>
                            <w:numId w:val="10"/>
                          </w:numPr>
                        </w:pPr>
                        <w:r>
                          <w:t xml:space="preserve">Digital </w:t>
                        </w:r>
                        <w:proofErr w:type="spellStart"/>
                        <w:r>
                          <w:t>Transformation</w:t>
                        </w:r>
                        <w:proofErr w:type="spellEnd"/>
                      </w:p>
                      <w:p w14:paraId="3A78CE8A" w14:textId="64459873" w:rsidR="000E4269" w:rsidRDefault="004A672B" w:rsidP="000E4269">
                        <w:pPr>
                          <w:pStyle w:val="Pontoprincipal"/>
                          <w:numPr>
                            <w:ilvl w:val="0"/>
                            <w:numId w:val="10"/>
                          </w:numPr>
                        </w:pPr>
                        <w:r>
                          <w:t xml:space="preserve">IT </w:t>
                        </w:r>
                        <w:proofErr w:type="spellStart"/>
                        <w:r w:rsidR="005B5026">
                          <w:t>Generalist</w:t>
                        </w:r>
                        <w:proofErr w:type="spellEnd"/>
                      </w:p>
                      <w:p w14:paraId="54E0342A" w14:textId="41E6B39D" w:rsidR="00A0392E" w:rsidRDefault="00A0392E" w:rsidP="00A0392E">
                        <w:pPr>
                          <w:pStyle w:val="Pontoprincipal"/>
                          <w:numPr>
                            <w:ilvl w:val="0"/>
                            <w:numId w:val="0"/>
                          </w:numPr>
                        </w:pPr>
                      </w:p>
                      <w:p w14:paraId="63663366" w14:textId="71974706" w:rsidR="00770A09" w:rsidRDefault="00770A09" w:rsidP="00B00B90">
                        <w:pPr>
                          <w:pStyle w:val="Pontoprincipal"/>
                          <w:numPr>
                            <w:ilvl w:val="0"/>
                            <w:numId w:val="0"/>
                          </w:numPr>
                          <w:ind w:left="360"/>
                        </w:pPr>
                      </w:p>
                    </w:txbxContent>
                  </v:textbox>
                </v:shape>
                <v:shape id="Caixa de Texto 12" o:spid="_x0000_s1028" type="#_x0000_t202" style="position:absolute;left:340;top:31611;width:21177;height:591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" filled="f" stroked="f" strokeweight=".5pt">
                  <v:textbox inset="0,0,0,0">
                    <w:txbxContent>
                      <w:p w14:paraId="6E464412" w14:textId="6130EE52" w:rsidR="00791643" w:rsidRPr="00CC4F24" w:rsidRDefault="00791643">
                        <w:pPr>
                          <w:pStyle w:val="Informaesdocontato"/>
                        </w:pPr>
                      </w:p>
                    </w:txbxContent>
                  </v:textbox>
                </v:shape>
                <w10:wrap type="square" anchorx="page" anchory="margin"/>
              </v:group>
            </w:pict>
          </mc:Fallback>
        </mc:AlternateContent>
      </w:r>
      <w:r w:rsidR="0028062B" w:rsidRPr="000D0AAF">
        <w:rPr>
          <w:sz w:val="22"/>
          <w:szCs w:val="22"/>
          <w:lang w:val="en-US"/>
        </w:rPr>
        <w:t>Dear Talent Finder,</w:t>
      </w:r>
    </w:p>
    <w:p w14:paraId="00EAF818" w14:textId="5669BB41" w:rsidR="0028062B" w:rsidRPr="000D0AAF" w:rsidRDefault="0028062B" w:rsidP="0028062B">
      <w:pPr>
        <w:pStyle w:val="Data"/>
        <w:rPr>
          <w:noProof/>
          <w:sz w:val="22"/>
          <w:szCs w:val="22"/>
          <w:lang w:val="en-US"/>
          <w14:ligatures w14:val="none"/>
          <w14:numForm w14:val="default"/>
          <w14:numSpacing w14:val="default"/>
          <w14:cntxtAlts w14:val="0"/>
        </w:rPr>
      </w:pPr>
      <w:r w:rsidRPr="000D0AAF">
        <w:rPr>
          <w:sz w:val="22"/>
          <w:szCs w:val="22"/>
          <w:lang w:val="en-US"/>
        </w:rPr>
        <w:t xml:space="preserve">Technologies are constantly renewing, and I am passionate about knowing them and helping organizations use them safely, </w:t>
      </w:r>
      <w:proofErr w:type="gramStart"/>
      <w:r w:rsidRPr="000D0AAF">
        <w:rPr>
          <w:sz w:val="22"/>
          <w:szCs w:val="22"/>
          <w:lang w:val="en-US"/>
        </w:rPr>
        <w:t>efficiently</w:t>
      </w:r>
      <w:proofErr w:type="gramEnd"/>
      <w:r w:rsidRPr="000D0AAF">
        <w:rPr>
          <w:sz w:val="22"/>
          <w:szCs w:val="22"/>
          <w:lang w:val="en-US"/>
        </w:rPr>
        <w:t xml:space="preserve"> and collaboratively. Right now, many companies are commenting on Internet of Things (IoT), </w:t>
      </w:r>
      <w:r w:rsidR="005B5026">
        <w:rPr>
          <w:sz w:val="22"/>
          <w:szCs w:val="22"/>
          <w:lang w:val="en-US"/>
        </w:rPr>
        <w:t xml:space="preserve">Machine to Machine (M2M),  </w:t>
      </w:r>
      <w:r w:rsidRPr="000D0AAF">
        <w:rPr>
          <w:sz w:val="22"/>
          <w:szCs w:val="22"/>
          <w:lang w:val="en-US"/>
        </w:rPr>
        <w:t>Industry 4.0, Artificial Intelligence, Machine Learning</w:t>
      </w:r>
      <w:r w:rsidR="004A7192" w:rsidRPr="000D0AAF">
        <w:rPr>
          <w:sz w:val="22"/>
          <w:szCs w:val="22"/>
          <w:lang w:val="en-US"/>
        </w:rPr>
        <w:t>, Predictive Maintenance</w:t>
      </w:r>
      <w:r w:rsidRPr="000D0AAF">
        <w:rPr>
          <w:sz w:val="22"/>
          <w:szCs w:val="22"/>
          <w:lang w:val="en-US"/>
        </w:rPr>
        <w:t>, Big Data, and other technology terms, coupled with best practices for nimble, structured, organized best practice from the market.</w:t>
      </w:r>
      <w:r w:rsidRPr="000D0AAF">
        <w:rPr>
          <w:noProof/>
          <w:sz w:val="22"/>
          <w:szCs w:val="22"/>
          <w:lang w:val="en-US"/>
          <w14:ligatures w14:val="none"/>
          <w14:numForm w14:val="default"/>
          <w14:numSpacing w14:val="default"/>
          <w14:cntxtAlts w14:val="0"/>
        </w:rPr>
        <w:t xml:space="preserve"> </w:t>
      </w:r>
    </w:p>
    <w:p w14:paraId="62B3836E" w14:textId="64044F08" w:rsidR="00F20CBA" w:rsidRPr="000D0AAF" w:rsidRDefault="00C82173" w:rsidP="00100033">
      <w:pPr>
        <w:pStyle w:val="Data"/>
        <w:rPr>
          <w:sz w:val="22"/>
          <w:szCs w:val="22"/>
          <w:lang w:val="en-US"/>
        </w:rPr>
      </w:pPr>
      <w:r w:rsidRPr="000D0AAF">
        <w:rPr>
          <w:sz w:val="22"/>
          <w:szCs w:val="22"/>
          <w:lang w:val="en-US"/>
        </w:rPr>
        <w:t>I am an Information Technology leader with experience in this field, from basic infrastructure, Information Security, System Integrations and how to consume</w:t>
      </w:r>
      <w:r w:rsidR="00F30029">
        <w:rPr>
          <w:sz w:val="22"/>
          <w:szCs w:val="22"/>
          <w:lang w:val="en-US"/>
        </w:rPr>
        <w:t xml:space="preserve"> services from cloud</w:t>
      </w:r>
      <w:r w:rsidRPr="000D0AAF">
        <w:rPr>
          <w:sz w:val="22"/>
          <w:szCs w:val="22"/>
          <w:lang w:val="en-US"/>
        </w:rPr>
        <w:t>. I</w:t>
      </w:r>
      <w:r w:rsidR="00100033" w:rsidRPr="000D0AAF">
        <w:rPr>
          <w:sz w:val="22"/>
          <w:szCs w:val="22"/>
          <w:lang w:val="en-US"/>
        </w:rPr>
        <w:t xml:space="preserve">’ve been managing </w:t>
      </w:r>
      <w:r w:rsidRPr="000D0AAF">
        <w:rPr>
          <w:sz w:val="22"/>
          <w:szCs w:val="22"/>
          <w:lang w:val="en-US"/>
        </w:rPr>
        <w:t>digital transformation programs, which accelerated growth, effective bill payments, and also made the company flexible for employees, allowing the employee himself to carry out his responsibilities wherever he is with the most comfortable working tool ( Tablet, Smartphones, Laptop, Desktop), in a safe way for the organization, avoiding risks and enabling significant cost savings. Some of these examples, I mention some deliveries led by me as</w:t>
      </w:r>
      <w:r w:rsidR="00F20CBA" w:rsidRPr="000D0AAF">
        <w:rPr>
          <w:sz w:val="22"/>
          <w:szCs w:val="22"/>
          <w:lang w:val="en-US"/>
        </w:rPr>
        <w:t xml:space="preserve"> </w:t>
      </w:r>
      <w:r w:rsidRPr="000D0AAF">
        <w:rPr>
          <w:sz w:val="22"/>
          <w:szCs w:val="22"/>
          <w:lang w:val="en-US"/>
        </w:rPr>
        <w:t xml:space="preserve">RPA (Robotic Process Automation); Intelligent Meeting Rooms; </w:t>
      </w:r>
      <w:r w:rsidR="00F30029">
        <w:rPr>
          <w:sz w:val="22"/>
          <w:szCs w:val="22"/>
          <w:lang w:val="en-US"/>
        </w:rPr>
        <w:t xml:space="preserve">Better Workplace - </w:t>
      </w:r>
      <w:r w:rsidRPr="000D0AAF">
        <w:rPr>
          <w:sz w:val="22"/>
          <w:szCs w:val="22"/>
          <w:lang w:val="en-US"/>
        </w:rPr>
        <w:t>Virtual Workstations</w:t>
      </w:r>
      <w:r w:rsidR="00F30029">
        <w:rPr>
          <w:sz w:val="22"/>
          <w:szCs w:val="22"/>
          <w:lang w:val="en-US"/>
        </w:rPr>
        <w:t xml:space="preserve"> and Collaborative programs</w:t>
      </w:r>
      <w:r w:rsidRPr="000D0AAF">
        <w:rPr>
          <w:sz w:val="22"/>
          <w:szCs w:val="22"/>
          <w:lang w:val="en-US"/>
        </w:rPr>
        <w:t>; and to consume operational, industrial data.</w:t>
      </w:r>
    </w:p>
    <w:p w14:paraId="16365F04" w14:textId="77777777" w:rsidR="00FB1FE1" w:rsidRPr="000D0AAF" w:rsidRDefault="00FB1FE1" w:rsidP="00100033">
      <w:pPr>
        <w:pStyle w:val="Data"/>
        <w:rPr>
          <w:noProof/>
          <w:sz w:val="22"/>
          <w:szCs w:val="22"/>
          <w:lang w:val="en-US"/>
          <w14:ligatures w14:val="none"/>
          <w14:numForm w14:val="default"/>
          <w14:numSpacing w14:val="default"/>
          <w14:cntxtAlts w14:val="0"/>
        </w:rPr>
      </w:pPr>
      <w:r w:rsidRPr="000D0AAF">
        <w:rPr>
          <w:noProof/>
          <w:sz w:val="22"/>
          <w:szCs w:val="22"/>
          <w:lang w:val="en-US"/>
          <w14:ligatures w14:val="none"/>
          <w14:numForm w14:val="default"/>
          <w14:numSpacing w14:val="default"/>
          <w14:cntxtAlts w14:val="0"/>
        </w:rPr>
        <w:t>During my professional career, I always developed myself, these being courses, self-training and the search for internal challenges in the organizations where I´ve been worked. I had the opportunity to lead major strategic projects in organizations, most with international exposure in the US, Germany, Mexico, Argentina, Peru and Colombia.</w:t>
      </w:r>
      <w:r w:rsidR="00C82173" w:rsidRPr="000D0AAF">
        <w:rPr>
          <w:noProof/>
          <w:sz w:val="22"/>
          <w:szCs w:val="22"/>
          <w:lang w:val="en-US"/>
          <w14:ligatures w14:val="none"/>
          <w14:numForm w14:val="default"/>
          <w14:numSpacing w14:val="default"/>
          <w14:cntxtAlts w14:val="0"/>
        </w:rPr>
        <w:t xml:space="preserve"> </w:t>
      </w:r>
    </w:p>
    <w:p w14:paraId="070A1136" w14:textId="77777777" w:rsidR="00B135ED" w:rsidRPr="000D0AAF" w:rsidRDefault="00B135ED" w:rsidP="00B135ED">
      <w:pPr>
        <w:pStyle w:val="Data"/>
        <w:rPr>
          <w:sz w:val="22"/>
          <w:szCs w:val="22"/>
          <w:lang w:val="en-US"/>
        </w:rPr>
      </w:pPr>
      <w:r w:rsidRPr="000D0AAF">
        <w:rPr>
          <w:sz w:val="22"/>
          <w:szCs w:val="22"/>
          <w:lang w:val="en-US"/>
        </w:rPr>
        <w:t>My leadership is a trademark of flexibility, trust, delegation and responsibility; developing the team with coaching practices allowing team development in Knowledge, Skill and Attitudes, integrating the purpose and value of their activities; with acknowledgments to achievements and dialogues on frustrations / learning points.</w:t>
      </w:r>
    </w:p>
    <w:p w14:paraId="2842FCD1" w14:textId="7BA589BC" w:rsidR="00B135ED" w:rsidRPr="000D0AAF" w:rsidRDefault="000E1778" w:rsidP="00B135ED">
      <w:pPr>
        <w:pStyle w:val="Data"/>
        <w:rPr>
          <w:sz w:val="22"/>
          <w:szCs w:val="22"/>
          <w:lang w:val="en-US"/>
        </w:rPr>
      </w:pPr>
      <w:r w:rsidRPr="000D0AAF">
        <w:rPr>
          <w:sz w:val="22"/>
          <w:szCs w:val="22"/>
          <w:lang w:val="en-US"/>
        </w:rPr>
        <w:t>I don´t have restriction about mobility</w:t>
      </w:r>
      <w:r w:rsidR="00FF58C9" w:rsidRPr="000D0AAF">
        <w:rPr>
          <w:sz w:val="22"/>
          <w:szCs w:val="22"/>
          <w:lang w:val="en-US"/>
        </w:rPr>
        <w:t xml:space="preserve"> and moving for another city, </w:t>
      </w:r>
      <w:proofErr w:type="gramStart"/>
      <w:r w:rsidR="00FF58C9" w:rsidRPr="000D0AAF">
        <w:rPr>
          <w:sz w:val="22"/>
          <w:szCs w:val="22"/>
          <w:lang w:val="en-US"/>
        </w:rPr>
        <w:t>State</w:t>
      </w:r>
      <w:proofErr w:type="gramEnd"/>
      <w:r w:rsidR="00FF58C9" w:rsidRPr="000D0AAF">
        <w:rPr>
          <w:sz w:val="22"/>
          <w:szCs w:val="22"/>
          <w:lang w:val="en-US"/>
        </w:rPr>
        <w:t xml:space="preserve"> and country, if the opportunities and challenger is paring with my goals.</w:t>
      </w:r>
      <w:r w:rsidR="000D0AAF" w:rsidRPr="000D0AAF">
        <w:rPr>
          <w:sz w:val="22"/>
          <w:szCs w:val="22"/>
          <w:lang w:val="en-US"/>
        </w:rPr>
        <w:t xml:space="preserve"> </w:t>
      </w:r>
    </w:p>
    <w:p w14:paraId="6683EB11" w14:textId="31EB9169" w:rsidR="00791643" w:rsidRPr="00F30029" w:rsidRDefault="000D0AAF" w:rsidP="000D0AAF">
      <w:pPr>
        <w:pStyle w:val="Data"/>
        <w:rPr>
          <w:b/>
          <w:bCs/>
          <w:sz w:val="22"/>
          <w:szCs w:val="22"/>
          <w:lang w:val="en-US"/>
        </w:rPr>
      </w:pPr>
      <w:proofErr w:type="spellStart"/>
      <w:r w:rsidRPr="000D0AAF">
        <w:rPr>
          <w:sz w:val="22"/>
          <w:szCs w:val="22"/>
        </w:rPr>
        <w:t>Kind</w:t>
      </w:r>
      <w:proofErr w:type="spellEnd"/>
      <w:r w:rsidRPr="000D0AAF">
        <w:rPr>
          <w:sz w:val="22"/>
          <w:szCs w:val="22"/>
        </w:rPr>
        <w:t xml:space="preserve"> </w:t>
      </w:r>
      <w:proofErr w:type="spellStart"/>
      <w:r w:rsidRPr="000D0AAF">
        <w:rPr>
          <w:sz w:val="22"/>
          <w:szCs w:val="22"/>
        </w:rPr>
        <w:t>Regards</w:t>
      </w:r>
      <w:proofErr w:type="spellEnd"/>
      <w:r w:rsidRPr="000D0AAF">
        <w:rPr>
          <w:sz w:val="22"/>
          <w:szCs w:val="22"/>
        </w:rPr>
        <w:t>,</w:t>
      </w:r>
      <w:r w:rsidR="00F30029" w:rsidRPr="00072E84">
        <w:rPr>
          <w:sz w:val="22"/>
          <w:szCs w:val="22"/>
          <w:lang w:val="en-US"/>
        </w:rPr>
        <w:t xml:space="preserve"> </w:t>
      </w:r>
      <w:sdt>
        <w:sdtPr>
          <w:rPr>
            <w:b/>
            <w:bCs/>
            <w:sz w:val="22"/>
            <w:szCs w:val="22"/>
            <w:lang w:val="en-US"/>
          </w:rPr>
          <w:alias w:val="Seu nome"/>
          <w:tag w:val=""/>
          <w:id w:val="1197042864"/>
          <w:placeholder>
            <w:docPart w:val="F4BE322140744838BD7C38C83C3A49A6"/>
          </w:placeholder>
          <w:dataBinding w:prefixMappings="xmlns:ns0='http://purl.org/dc/elements/1.1/' xmlns:ns1='http://schemas.openxmlformats.org/package/2006/metadata/core-properties' " w:xpath="/ns1:coreProperties[1]/ns0:creator[1]" w:storeItemID="{6C3C8BC8-F283-45AE-878A-BAB7291924A1}"/>
          <w:text/>
        </w:sdtPr>
        <w:sdtEndPr/>
        <w:sdtContent>
          <w:r w:rsidR="00E12D40">
            <w:rPr>
              <w:b/>
              <w:bCs/>
              <w:sz w:val="22"/>
              <w:szCs w:val="22"/>
              <w:lang w:val="en-US"/>
            </w:rPr>
            <w:t>Samir Guizelini</w:t>
          </w:r>
        </w:sdtContent>
      </w:sdt>
    </w:p>
    <w:sectPr w:rsidR="00791643" w:rsidRPr="00F30029" w:rsidSect="0073003B">
      <w:headerReference w:type="default" r:id="rId12"/>
      <w:footerReference w:type="default" r:id="rId13"/>
      <w:headerReference w:type="first" r:id="rId14"/>
      <w:pgSz w:w="11907" w:h="16839" w:code="9"/>
      <w:pgMar w:top="1148" w:right="700" w:bottom="1148" w:left="4622"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4AA89" w14:textId="77777777" w:rsidR="001A00F2" w:rsidRDefault="001A00F2">
      <w:pPr>
        <w:spacing w:after="0" w:line="240" w:lineRule="auto"/>
      </w:pPr>
      <w:r>
        <w:separator/>
      </w:r>
    </w:p>
  </w:endnote>
  <w:endnote w:type="continuationSeparator" w:id="0">
    <w:p w14:paraId="3D82977F" w14:textId="77777777" w:rsidR="001A00F2" w:rsidRDefault="001A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F8CD" w14:textId="77777777" w:rsidR="00791643" w:rsidRDefault="00E331FD">
    <w:pPr>
      <w:pStyle w:val="rodap"/>
    </w:pPr>
    <w:r>
      <w:rPr>
        <w:noProof/>
      </w:rPr>
      <mc:AlternateContent>
        <mc:Choice Requires="wps">
          <w:drawing>
            <wp:anchor distT="0" distB="0" distL="365760" distR="365760" simplePos="0" relativeHeight="251659264" behindDoc="0" locked="0" layoutInCell="1" allowOverlap="0" wp14:anchorId="1B82473B" wp14:editId="6FF3548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bottom</wp:align>
              </wp:positionV>
              <wp:extent cx="1905000" cy="8667750"/>
              <wp:effectExtent l="0" t="0" r="12065" b="9525"/>
              <wp:wrapSquare wrapText="right"/>
              <wp:docPr id="7" name="Caixa de Texto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1C760" w14:textId="347C9EB4" w:rsidR="00791643" w:rsidRDefault="00E331FD">
                          <w:pPr>
                            <w:pStyle w:val="Informaesdocontato"/>
                          </w:pPr>
                          <w:r>
                            <w:t>Página</w:t>
                          </w:r>
                          <w:r>
                            <w:fldChar w:fldCharType="begin"/>
                          </w:r>
                          <w:r>
                            <w:instrText xml:space="preserve"> PAGE </w:instrText>
                          </w:r>
                          <w:r>
                            <w:fldChar w:fldCharType="separate"/>
                          </w:r>
                          <w:r w:rsidR="00135B52">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w14:anchorId="1B82473B" id="_x0000_t202" coordsize="21600,21600" o:spt="202" path="m,l,21600r21600,l21600,xe">
              <v:stroke joinstyle="miter"/>
              <v:path gradientshapeok="t" o:connecttype="rect"/>
            </v:shapetype>
            <v:shape id="Caixa de Texto 7" o:spid="_x0000_s1029" type="#_x0000_t202" style="position:absolute;margin-left:0;margin-top:0;width:150pt;height:682.5pt;z-index:251659264;visibility:visible;mso-wrap-style:square;mso-width-percent:246;mso-height-percent:400;mso-left-percent:59;mso-wrap-distance-left:28.8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" o:allowoverlap="f" filled="f" stroked="f" strokeweight=".5pt">
              <v:textbox style="mso-fit-shape-to-text:t" inset="0,0,0,0">
                <w:txbxContent>
                  <w:p w14:paraId="79F1C760" w14:textId="347C9EB4" w:rsidR="00791643" w:rsidRDefault="00E331FD">
                    <w:pPr>
                      <w:pStyle w:val="Informaesdocontato"/>
                    </w:pPr>
                    <w:r>
                      <w:t>Página</w:t>
                    </w:r>
                    <w:r>
                      <w:fldChar w:fldCharType="begin"/>
                    </w:r>
                    <w:r>
                      <w:instrText xml:space="preserve"> PAGE </w:instrText>
                    </w:r>
                    <w:r>
                      <w:fldChar w:fldCharType="separate"/>
                    </w:r>
                    <w:r w:rsidR="00135B52">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4E2DA" w14:textId="77777777" w:rsidR="001A00F2" w:rsidRDefault="001A00F2">
      <w:pPr>
        <w:spacing w:after="0" w:line="240" w:lineRule="auto"/>
      </w:pPr>
      <w:r>
        <w:separator/>
      </w:r>
    </w:p>
  </w:footnote>
  <w:footnote w:type="continuationSeparator" w:id="0">
    <w:p w14:paraId="6450B934" w14:textId="77777777" w:rsidR="001A00F2" w:rsidRDefault="001A0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5E4DF" w14:textId="77777777" w:rsidR="00791643" w:rsidRDefault="00E331FD">
    <w:pPr>
      <w:pStyle w:val="cabealho"/>
    </w:pPr>
    <w:r>
      <w:rPr>
        <w:noProof/>
      </w:rPr>
      <mc:AlternateContent>
        <mc:Choice Requires="wps">
          <w:drawing>
            <wp:anchor distT="0" distB="0" distL="365760" distR="365760" simplePos="0" relativeHeight="251668480" behindDoc="1" locked="0" layoutInCell="1" allowOverlap="1" wp14:anchorId="0752C0D1" wp14:editId="0CBBCBB3">
              <wp:simplePos x="0" y="0"/>
              <mc:AlternateContent>
                <mc:Choice Requires="wp14">
                  <wp:positionH relativeFrom="page">
                    <wp14:pctPosHOffset>34000</wp14:pctPosHOffset>
                  </wp:positionH>
                </mc:Choice>
                <mc:Fallback>
                  <wp:positionH relativeFrom="page">
                    <wp:posOffset>2570480</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3D33B773" id="Straight Connector 2" o:spid="_x0000_s1026" style="position:absolute;z-index:-251648000;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803DB" w14:textId="77777777" w:rsidR="00791643" w:rsidRDefault="00E331FD">
    <w:pPr>
      <w:pStyle w:val="cabealho"/>
    </w:pPr>
    <w:r>
      <w:rPr>
        <w:noProof/>
      </w:rPr>
      <mc:AlternateContent>
        <mc:Choice Requires="wps">
          <w:drawing>
            <wp:anchor distT="0" distB="0" distL="365760" distR="365760" simplePos="0" relativeHeight="251666432" behindDoc="1" locked="0" layoutInCell="1" allowOverlap="1" wp14:anchorId="64FFDFA4" wp14:editId="473393C8">
              <wp:simplePos x="0" y="0"/>
              <mc:AlternateContent>
                <mc:Choice Requires="wp14">
                  <wp:positionH relativeFrom="page">
                    <wp14:pctPosHOffset>34000</wp14:pctPosHOffset>
                  </wp:positionH>
                </mc:Choice>
                <mc:Fallback>
                  <wp:positionH relativeFrom="page">
                    <wp:posOffset>2570480</wp:posOffset>
                  </wp:positionH>
                </mc:Fallback>
              </mc:AlternateContent>
              <wp:positionV relativeFrom="page">
                <wp:align>center</wp:align>
              </wp:positionV>
              <wp:extent cx="27432" cy="1257300"/>
              <wp:effectExtent l="0" t="0" r="29845" b="22860"/>
              <wp:wrapNone/>
              <wp:docPr id="9" name="Conector Reto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134A3D94" id="Conector Reto 9" o:spid="_x0000_s1026" style="position:absolute;z-index:-251650048;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" strokecolor="#b2b2b2 [3205]"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304DB1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D7C2BA36"/>
    <w:lvl w:ilvl="0" w:tplc="54EC712C">
      <w:start w:val="1"/>
      <w:numFmt w:val="bullet"/>
      <w:pStyle w:val="Listacommarcadores"/>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Pontoprincipal"/>
      <w:suff w:val="space"/>
      <w:lvlText w:val="&gt;"/>
      <w:lvlJc w:val="left"/>
      <w:pPr>
        <w:ind w:left="0" w:firstLine="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C5C"/>
    <w:rsid w:val="00024967"/>
    <w:rsid w:val="000524C8"/>
    <w:rsid w:val="00072E84"/>
    <w:rsid w:val="000D0AAF"/>
    <w:rsid w:val="000D30FD"/>
    <w:rsid w:val="000D31CD"/>
    <w:rsid w:val="000D76AF"/>
    <w:rsid w:val="000E1778"/>
    <w:rsid w:val="000E4269"/>
    <w:rsid w:val="000F008B"/>
    <w:rsid w:val="000F22A7"/>
    <w:rsid w:val="00100033"/>
    <w:rsid w:val="00106BED"/>
    <w:rsid w:val="001252A6"/>
    <w:rsid w:val="00135B52"/>
    <w:rsid w:val="0018092B"/>
    <w:rsid w:val="001A00F2"/>
    <w:rsid w:val="001B510F"/>
    <w:rsid w:val="0020438C"/>
    <w:rsid w:val="00243374"/>
    <w:rsid w:val="0028062B"/>
    <w:rsid w:val="00295E10"/>
    <w:rsid w:val="0029645C"/>
    <w:rsid w:val="002A1640"/>
    <w:rsid w:val="002A7B37"/>
    <w:rsid w:val="002B5E1A"/>
    <w:rsid w:val="002B7AC8"/>
    <w:rsid w:val="00305A41"/>
    <w:rsid w:val="0034626C"/>
    <w:rsid w:val="00350EB8"/>
    <w:rsid w:val="003600A5"/>
    <w:rsid w:val="003A7D68"/>
    <w:rsid w:val="00460807"/>
    <w:rsid w:val="004A672B"/>
    <w:rsid w:val="004A7192"/>
    <w:rsid w:val="004F3EFF"/>
    <w:rsid w:val="005445A5"/>
    <w:rsid w:val="005B5026"/>
    <w:rsid w:val="005C2A1A"/>
    <w:rsid w:val="005C7F51"/>
    <w:rsid w:val="005E4AB0"/>
    <w:rsid w:val="006C41D6"/>
    <w:rsid w:val="007056D4"/>
    <w:rsid w:val="007146C7"/>
    <w:rsid w:val="0073003B"/>
    <w:rsid w:val="00762638"/>
    <w:rsid w:val="0076497D"/>
    <w:rsid w:val="00770A09"/>
    <w:rsid w:val="00772EDC"/>
    <w:rsid w:val="007754B9"/>
    <w:rsid w:val="00783F30"/>
    <w:rsid w:val="00791643"/>
    <w:rsid w:val="00846374"/>
    <w:rsid w:val="00906FC9"/>
    <w:rsid w:val="00944B63"/>
    <w:rsid w:val="009A25FD"/>
    <w:rsid w:val="009E2511"/>
    <w:rsid w:val="00A0392E"/>
    <w:rsid w:val="00A319B2"/>
    <w:rsid w:val="00A349DD"/>
    <w:rsid w:val="00AC0A08"/>
    <w:rsid w:val="00AC3929"/>
    <w:rsid w:val="00AC4DE8"/>
    <w:rsid w:val="00AE1A0C"/>
    <w:rsid w:val="00B00B90"/>
    <w:rsid w:val="00B0514D"/>
    <w:rsid w:val="00B135ED"/>
    <w:rsid w:val="00B2113D"/>
    <w:rsid w:val="00B21B34"/>
    <w:rsid w:val="00B42EEA"/>
    <w:rsid w:val="00C33100"/>
    <w:rsid w:val="00C347FD"/>
    <w:rsid w:val="00C530D5"/>
    <w:rsid w:val="00C64F68"/>
    <w:rsid w:val="00C82173"/>
    <w:rsid w:val="00C90E84"/>
    <w:rsid w:val="00CA3EF2"/>
    <w:rsid w:val="00CC4F24"/>
    <w:rsid w:val="00D20CFA"/>
    <w:rsid w:val="00D36ADD"/>
    <w:rsid w:val="00D37C5C"/>
    <w:rsid w:val="00D4343B"/>
    <w:rsid w:val="00D5792B"/>
    <w:rsid w:val="00D6585C"/>
    <w:rsid w:val="00D937DA"/>
    <w:rsid w:val="00DA22B0"/>
    <w:rsid w:val="00E12D40"/>
    <w:rsid w:val="00E331FD"/>
    <w:rsid w:val="00E625A6"/>
    <w:rsid w:val="00E66E17"/>
    <w:rsid w:val="00F04D44"/>
    <w:rsid w:val="00F06CC2"/>
    <w:rsid w:val="00F20CBA"/>
    <w:rsid w:val="00F30029"/>
    <w:rsid w:val="00F37EA5"/>
    <w:rsid w:val="00F421D8"/>
    <w:rsid w:val="00F51197"/>
    <w:rsid w:val="00FB1FE1"/>
    <w:rsid w:val="00FC3409"/>
    <w:rsid w:val="00FF58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C30BF"/>
  <w15:docId w15:val="{6B26ABD4-F19C-46FE-88B5-FAB51012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lang w:val="pt-BR" w:eastAsia="pt-BR" w:bidi="ar-SA"/>
      </w:rPr>
    </w:rPrDefault>
    <w:pPrDefault>
      <w:pPr>
        <w:spacing w:after="480" w:line="300" w:lineRule="auto"/>
      </w:pPr>
    </w:pPrDefault>
  </w:docDefaults>
  <w:latentStyles w:defLockedState="0" w:defUIPriority="99" w:defSemiHidden="0" w:defUnhideWhenUsed="0" w:defQFormat="0" w:count="376">
    <w:lsdException w:name="Normal" w:uiPriority="0" w:qFormat="1"/>
    <w:lsdException w:name="heading 1" w:semiHidden="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2"/>
    <w:qFormat/>
    <w:pPr>
      <w:spacing w:after="60" w:line="240" w:lineRule="auto"/>
      <w:outlineLvl w:val="0"/>
    </w:pPr>
    <w:rPr>
      <w:caps/>
      <w:color w:val="969696" w:themeColor="accent3"/>
    </w:rPr>
  </w:style>
  <w:style w:type="paragraph" w:customStyle="1" w:styleId="ttulo2">
    <w:name w:val="título 2"/>
    <w:basedOn w:val="Normal"/>
    <w:next w:val="Normal"/>
    <w:link w:val="Cardettulo2"/>
    <w:uiPriority w:val="2"/>
    <w:unhideWhenUsed/>
    <w:qFormat/>
    <w:pPr>
      <w:keepNext/>
      <w:keepLines/>
      <w:spacing w:before="120" w:after="0"/>
      <w:outlineLvl w:val="1"/>
    </w:pPr>
    <w:rPr>
      <w:rFonts w:asciiTheme="majorHAnsi" w:eastAsiaTheme="majorEastAsia" w:hAnsiTheme="majorHAnsi" w:cstheme="majorBidi"/>
      <w:sz w:val="26"/>
    </w:rPr>
  </w:style>
  <w:style w:type="paragraph" w:customStyle="1" w:styleId="cabealho">
    <w:name w:val="cabeçalho"/>
    <w:basedOn w:val="Normal"/>
    <w:link w:val="Cardecabealho"/>
    <w:uiPriority w:val="99"/>
    <w:unhideWhenUsed/>
    <w:pPr>
      <w:spacing w:after="0" w:line="240" w:lineRule="auto"/>
    </w:pPr>
  </w:style>
  <w:style w:type="character" w:customStyle="1" w:styleId="Cardecabealho">
    <w:name w:val="Car de cabeçalho"/>
    <w:basedOn w:val="Fontepargpadro"/>
    <w:link w:val="cabealho"/>
    <w:uiPriority w:val="99"/>
  </w:style>
  <w:style w:type="paragraph" w:customStyle="1" w:styleId="rodap">
    <w:name w:val="rodapé"/>
    <w:basedOn w:val="Normal"/>
    <w:link w:val="Carderodap"/>
    <w:uiPriority w:val="99"/>
    <w:unhideWhenUsed/>
    <w:pPr>
      <w:spacing w:after="0" w:line="240" w:lineRule="auto"/>
    </w:pPr>
  </w:style>
  <w:style w:type="character" w:customStyle="1" w:styleId="Carderodap">
    <w:name w:val="Car de rodapé"/>
    <w:basedOn w:val="Fontepargpadro"/>
    <w:link w:val="rodap"/>
    <w:uiPriority w:val="99"/>
  </w:style>
  <w:style w:type="paragraph" w:styleId="Data">
    <w:name w:val="Date"/>
    <w:basedOn w:val="Normal"/>
    <w:next w:val="Normal"/>
    <w:link w:val="DataChar"/>
    <w:uiPriority w:val="2"/>
    <w:unhideWhenUsed/>
    <w:qFormat/>
    <w:rPr>
      <w:color w:val="7F7F7F" w:themeColor="text1" w:themeTint="80"/>
      <w:kern w:val="16"/>
      <w14:ligatures w14:val="standardContextual"/>
      <w14:numForm w14:val="oldStyle"/>
      <w14:numSpacing w14:val="proportional"/>
      <w14:cntxtAlts/>
    </w:rPr>
  </w:style>
  <w:style w:type="character" w:customStyle="1" w:styleId="DataChar">
    <w:name w:val="Data Char"/>
    <w:basedOn w:val="Fontepargpadro"/>
    <w:link w:val="Data"/>
    <w:uiPriority w:val="2"/>
    <w:rPr>
      <w:color w:val="7F7F7F" w:themeColor="text1" w:themeTint="80"/>
      <w:kern w:val="16"/>
      <w:sz w:val="20"/>
      <w14:ligatures w14:val="standardContextual"/>
      <w14:numForm w14:val="oldStyle"/>
      <w14:numSpacing w14:val="proportional"/>
      <w14:cntxtAlts/>
    </w:rPr>
  </w:style>
  <w:style w:type="paragraph" w:styleId="Encerramento">
    <w:name w:val="Closing"/>
    <w:basedOn w:val="Normal"/>
    <w:link w:val="EncerramentoChar"/>
    <w:uiPriority w:val="2"/>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EncerramentoChar">
    <w:name w:val="Encerramento Char"/>
    <w:basedOn w:val="Fontepargpadro"/>
    <w:link w:val="Encerramento"/>
    <w:uiPriority w:val="2"/>
    <w:rPr>
      <w:color w:val="000000" w:themeColor="text2" w:themeShade="BF"/>
      <w:kern w:val="16"/>
      <w:sz w:val="20"/>
      <w14:ligatures w14:val="standardContextual"/>
      <w14:numForm w14:val="oldStyle"/>
      <w14:numSpacing w14:val="proportional"/>
      <w14:cntxtAlts/>
    </w:rPr>
  </w:style>
  <w:style w:type="paragraph" w:customStyle="1" w:styleId="Destinatrio1">
    <w:name w:val="Destinatário1"/>
    <w:basedOn w:val="Normal"/>
    <w:uiPriority w:val="2"/>
    <w:qFormat/>
    <w:pPr>
      <w:spacing w:line="240" w:lineRule="auto"/>
      <w:contextualSpacing/>
    </w:pPr>
  </w:style>
  <w:style w:type="paragraph" w:customStyle="1" w:styleId="Listacommarcadores">
    <w:name w:val="Lista com marcadores"/>
    <w:basedOn w:val="Normal"/>
    <w:uiPriority w:val="1"/>
    <w:unhideWhenUsed/>
    <w:qFormat/>
    <w:pPr>
      <w:numPr>
        <w:numId w:val="4"/>
      </w:numPr>
      <w:contextualSpacing/>
    </w:pPr>
  </w:style>
  <w:style w:type="character" w:customStyle="1" w:styleId="Textodoespaoreservado">
    <w:name w:val="Texto do espaço reservado"/>
    <w:basedOn w:val="Fontepargpadro"/>
    <w:uiPriority w:val="99"/>
    <w:semiHidden/>
    <w:rPr>
      <w:color w:val="808080"/>
    </w:rPr>
  </w:style>
  <w:style w:type="paragraph" w:customStyle="1" w:styleId="Anexo">
    <w:name w:val="Anexo"/>
    <w:basedOn w:val="Normal"/>
    <w:uiPriority w:val="10"/>
    <w:qFormat/>
    <w:rPr>
      <w:color w:val="7F7F7F" w:themeColor="text1" w:themeTint="80"/>
    </w:rPr>
  </w:style>
  <w:style w:type="paragraph" w:customStyle="1" w:styleId="Nome">
    <w:name w:val="Nome"/>
    <w:basedOn w:val="Normal"/>
    <w:uiPriority w:val="2"/>
    <w:qFormat/>
    <w:pPr>
      <w:spacing w:after="240" w:line="760" w:lineRule="exact"/>
    </w:pPr>
    <w:rPr>
      <w:rFonts w:asciiTheme="majorHAnsi" w:eastAsiaTheme="majorEastAsia" w:hAnsiTheme="majorHAnsi" w:cstheme="majorBidi"/>
      <w:sz w:val="72"/>
    </w:rPr>
  </w:style>
  <w:style w:type="paragraph" w:customStyle="1" w:styleId="Pontoprincipal">
    <w:name w:val="Ponto principal"/>
    <w:basedOn w:val="Normal"/>
    <w:uiPriority w:val="2"/>
    <w:qFormat/>
    <w:pPr>
      <w:numPr>
        <w:numId w:val="15"/>
      </w:numPr>
      <w:spacing w:before="60" w:after="60"/>
    </w:pPr>
    <w:rPr>
      <w:color w:val="7F7F7F" w:themeColor="text1" w:themeTint="80"/>
      <w:sz w:val="26"/>
    </w:rPr>
  </w:style>
  <w:style w:type="paragraph" w:customStyle="1" w:styleId="Informaesdocontato">
    <w:name w:val="Informações do contato"/>
    <w:basedOn w:val="Normal"/>
    <w:uiPriority w:val="2"/>
    <w:qFormat/>
    <w:pPr>
      <w:spacing w:after="0"/>
    </w:pPr>
  </w:style>
  <w:style w:type="character" w:customStyle="1" w:styleId="Cardettulo1">
    <w:name w:val="Car de título 1"/>
    <w:basedOn w:val="Fontepargpadro"/>
    <w:link w:val="ttulo1"/>
    <w:uiPriority w:val="2"/>
    <w:rPr>
      <w:caps/>
      <w:color w:val="969696" w:themeColor="accent3"/>
      <w:sz w:val="20"/>
    </w:rPr>
  </w:style>
  <w:style w:type="character" w:customStyle="1" w:styleId="Cardettulo2">
    <w:name w:val="Car de título 2"/>
    <w:basedOn w:val="Fontepargpadro"/>
    <w:link w:val="ttulo2"/>
    <w:uiPriority w:val="2"/>
    <w:rPr>
      <w:rFonts w:asciiTheme="majorHAnsi" w:eastAsiaTheme="majorEastAsia" w:hAnsiTheme="majorHAnsi" w:cstheme="majorBidi"/>
      <w:sz w:val="26"/>
    </w:rPr>
  </w:style>
  <w:style w:type="character" w:styleId="TextodoEspaoReservado0">
    <w:name w:val="Placeholder Text"/>
    <w:basedOn w:val="Fontepargpadro"/>
    <w:uiPriority w:val="99"/>
    <w:semiHidden/>
    <w:rsid w:val="00E331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9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Downloads\tf0283505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BE322140744838BD7C38C83C3A49A6"/>
        <w:category>
          <w:name w:val="Geral"/>
          <w:gallery w:val="placeholder"/>
        </w:category>
        <w:types>
          <w:type w:val="bbPlcHdr"/>
        </w:types>
        <w:behaviors>
          <w:behavior w:val="content"/>
        </w:behaviors>
        <w:guid w:val="{C55D8A0D-AC99-4C6E-9FFB-E144536560EC}"/>
      </w:docPartPr>
      <w:docPartBody>
        <w:p w:rsidR="005D3C5E" w:rsidRDefault="005D3C5E">
          <w:pPr>
            <w:pStyle w:val="F4BE322140744838BD7C38C83C3A49A6"/>
          </w:pPr>
          <w:r>
            <w:t>[Seu 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47AB0"/>
    <w:multiLevelType w:val="hybridMultilevel"/>
    <w:tmpl w:val="D7C2BA36"/>
    <w:lvl w:ilvl="0" w:tplc="54EC712C">
      <w:start w:val="1"/>
      <w:numFmt w:val="bullet"/>
      <w:pStyle w:val="Listacommarcadores"/>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5E"/>
    <w:rsid w:val="001869AF"/>
    <w:rsid w:val="005D3C5E"/>
    <w:rsid w:val="009558F6"/>
    <w:rsid w:val="00D876CD"/>
    <w:rsid w:val="00F50D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5F48944E9E445FD97E5086FD8F9E8D5">
    <w:name w:val="25F48944E9E445FD97E5086FD8F9E8D5"/>
  </w:style>
  <w:style w:type="paragraph" w:customStyle="1" w:styleId="A80F3A3690C741EAB2AA31D838997E78">
    <w:name w:val="A80F3A3690C741EAB2AA31D838997E78"/>
  </w:style>
  <w:style w:type="paragraph" w:customStyle="1" w:styleId="5BBF63AE64304C9996C7E157DF6E2951">
    <w:name w:val="5BBF63AE64304C9996C7E157DF6E2951"/>
  </w:style>
  <w:style w:type="paragraph" w:customStyle="1" w:styleId="A26ABAA2CB8E4573B9458F9A56FE79EF">
    <w:name w:val="A26ABAA2CB8E4573B9458F9A56FE79EF"/>
  </w:style>
  <w:style w:type="paragraph" w:customStyle="1" w:styleId="CAD5F9D599954C4C8C0A62725866C3B2">
    <w:name w:val="CAD5F9D599954C4C8C0A62725866C3B2"/>
  </w:style>
  <w:style w:type="paragraph" w:customStyle="1" w:styleId="9ADE5743E0D645C2B05A5D5E6290C591">
    <w:name w:val="9ADE5743E0D645C2B05A5D5E6290C591"/>
  </w:style>
  <w:style w:type="paragraph" w:customStyle="1" w:styleId="C414E34CA45A417F96F2C78BDB6F2B15">
    <w:name w:val="C414E34CA45A417F96F2C78BDB6F2B15"/>
  </w:style>
  <w:style w:type="paragraph" w:customStyle="1" w:styleId="Listacommarcadores">
    <w:name w:val="Lista com marcadores"/>
    <w:basedOn w:val="Normal"/>
    <w:uiPriority w:val="1"/>
    <w:unhideWhenUsed/>
    <w:qFormat/>
    <w:pPr>
      <w:numPr>
        <w:numId w:val="1"/>
      </w:numPr>
      <w:spacing w:after="480" w:line="300" w:lineRule="auto"/>
      <w:contextualSpacing/>
    </w:pPr>
    <w:rPr>
      <w:rFonts w:eastAsiaTheme="minorHAnsi"/>
      <w:color w:val="000000" w:themeColor="text1"/>
      <w:sz w:val="20"/>
      <w:szCs w:val="20"/>
    </w:rPr>
  </w:style>
  <w:style w:type="paragraph" w:customStyle="1" w:styleId="0056FB659644427CA49A2D44143F8FE5">
    <w:name w:val="0056FB659644427CA49A2D44143F8FE5"/>
  </w:style>
  <w:style w:type="paragraph" w:customStyle="1" w:styleId="F4BE322140744838BD7C38C83C3A49A6">
    <w:name w:val="F4BE322140744838BD7C38C83C3A49A6"/>
  </w:style>
  <w:style w:type="paragraph" w:customStyle="1" w:styleId="283E5B8F1A5D4F4B8B3EEDC45039BD53">
    <w:name w:val="283E5B8F1A5D4F4B8B3EEDC45039B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Brazil, SP, Sao Paulo</CompanyAddress>
  <CompanyPhone>+5511 99697-1003</CompanyPhone>
  <CompanyFax>https://www.linkedin.com/in/sguizelini  https://youtu.be/LXO1ddsVEMc</CompanyFax>
  <CompanyEmail>samir.guizelini@gmail.com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417647</Value>
      <Value>417648</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Use esta carta de apresentação de exemplo para acompanhar seu currículo cronológico. Combina com o modelo de currículo de design Simples.
</APDescription>
    <ClipArtFilename xmlns="e5d022ff-4ce9-4922-b5a4-f245e35e2aac" xsi:nil="true"/>
    <ContentItem xmlns="e5d022ff-4ce9-4922-b5a4-f245e35e2aac" xsi:nil="true"/>
    <TPInstallLocation xmlns="e5d022ff-4ce9-4922-b5a4-f245e35e2aac" xsi:nil="true"/>
    <PublishTargets xmlns="e5d022ff-4ce9-4922-b5a4-f245e35e2aac">OfficeOnlineVNext,OfflineBuild</PublishTargets>
    <TimesCloned xmlns="e5d022ff-4ce9-4922-b5a4-f245e35e2aac" xsi:nil="true"/>
    <AssetStart xmlns="e5d022ff-4ce9-4922-b5a4-f245e35e2aac">2012-03-08T00:19:00+00:00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2029-01-01T08:00:00+00:00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TP102835050</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827846</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REDMOND\kristaa</DisplayName>
        <AccountId>81</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15</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4.xml><?xml version="1.0" encoding="utf-8"?>
<b:Sources xmlns:b="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E7039-92EB-44E4-9A02-4E6A35B9EE13}">
  <ds:schemaRefs>
    <ds:schemaRef ds:uri="http://schemas.microsoft.com/sharepoint/v3/contenttype/forms"/>
  </ds:schemaRefs>
</ds:datastoreItem>
</file>

<file path=customXml/itemProps3.xml><?xml version="1.0" encoding="utf-8"?>
<ds:datastoreItem xmlns:ds="http://schemas.openxmlformats.org/officeDocument/2006/customXml" ds:itemID="{1E903D1A-EEAE-405B-965A-8FB58C745EB2}">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0A244541-5718-4F2A-8D3D-1F738743C3D8}">
  <ds:schemaRefs>
    <ds:schemaRef ds:uri="http://schemas.openxmlformats.org/officeDocument/2006/bibliography"/>
  </ds:schemaRefs>
</ds:datastoreItem>
</file>

<file path=customXml/itemProps5.xml><?xml version="1.0" encoding="utf-8"?>
<ds:datastoreItem xmlns:ds="http://schemas.openxmlformats.org/officeDocument/2006/customXml" ds:itemID="{2499F8A6-67D8-43CA-8703-72910D0ED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tf02835051 (1).dotx</Template>
  <TotalTime>0</TotalTime>
  <Pages>1</Pages>
  <Words>336</Words>
  <Characters>1818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Samir Guizelini</dc:creator>
  <cp:lastModifiedBy>SAMIR APARECIDO GUIZELINI</cp:lastModifiedBy>
  <cp:revision>2</cp:revision>
  <dcterms:created xsi:type="dcterms:W3CDTF">2019-11-06T14:02:00Z</dcterms:created>
  <dcterms:modified xsi:type="dcterms:W3CDTF">2020-09-16T17:56:00Z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8067900</vt:r8>
  </property>
  <property fmtid="{D5CDD505-2E9C-101B-9397-08002B2CF9AE}" pid="9" name="HiddenCategoryTags">
    <vt:lpwstr/>
  </property>
  <property fmtid="{D5CDD505-2E9C-101B-9397-08002B2CF9AE}" pid="10" name="CategoryTags">
    <vt:lpwstr/>
  </property>
  <property fmtid="{D5CDD505-2E9C-101B-9397-08002B2CF9AE}" pid="11" name="Applications">
    <vt:lpwstr/>
  </property>
</Properties>
</file>